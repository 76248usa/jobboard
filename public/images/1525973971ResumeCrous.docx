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ED037" w14:textId="77777777" w:rsidR="00075E2D" w:rsidRDefault="00812944">
      <w:pPr>
        <w:pStyle w:val="Heading1"/>
      </w:pPr>
      <w:r>
        <w:t>Education</w:t>
      </w:r>
      <w:bookmarkStart w:id="0" w:name="_GoBack"/>
      <w:bookmarkEnd w:id="0"/>
    </w:p>
    <w:p w14:paraId="3E468FD8" w14:textId="77777777" w:rsidR="00075E2D" w:rsidRDefault="00812944">
      <w:pPr>
        <w:pStyle w:val="BodyText"/>
      </w:pPr>
      <w:r>
        <w:t xml:space="preserve">Northwest University, Potchefstroom </w:t>
      </w:r>
      <w:r>
        <w:tab/>
        <w:t xml:space="preserve">B.Mus. </w:t>
      </w:r>
    </w:p>
    <w:p w14:paraId="34091E59" w14:textId="77777777" w:rsidR="00812944" w:rsidRDefault="00812944">
      <w:pPr>
        <w:pStyle w:val="BodyText"/>
      </w:pPr>
      <w:r>
        <w:t xml:space="preserve">University of South Africa, Pretoria </w:t>
      </w:r>
      <w:r>
        <w:tab/>
      </w:r>
      <w:r>
        <w:tab/>
        <w:t>Higher Education Certificate</w:t>
      </w:r>
    </w:p>
    <w:p w14:paraId="5CDDFDBE" w14:textId="77777777" w:rsidR="00812944" w:rsidRDefault="00812944">
      <w:pPr>
        <w:pStyle w:val="BodyText"/>
      </w:pPr>
      <w:r>
        <w:t>Ashworth University, Atlanta, GA</w:t>
      </w:r>
      <w:r>
        <w:tab/>
      </w:r>
      <w:r>
        <w:tab/>
        <w:t>MBA</w:t>
      </w:r>
    </w:p>
    <w:p w14:paraId="6F0D91BE" w14:textId="54542878" w:rsidR="00BB5FF2" w:rsidRPr="00D54152" w:rsidRDefault="00BB5FF2" w:rsidP="00BB5FF2">
      <w:pPr>
        <w:pStyle w:val="Heading1"/>
        <w:rPr>
          <w:sz w:val="24"/>
          <w:szCs w:val="24"/>
        </w:rPr>
      </w:pPr>
      <w:r w:rsidRPr="00D54152">
        <w:rPr>
          <w:sz w:val="24"/>
          <w:szCs w:val="24"/>
        </w:rPr>
        <w:t xml:space="preserve">I am a self-taught programmer with experience in </w:t>
      </w:r>
      <w:proofErr w:type="spellStart"/>
      <w:r w:rsidRPr="00D54152">
        <w:rPr>
          <w:sz w:val="24"/>
          <w:szCs w:val="24"/>
        </w:rPr>
        <w:t>Javascript</w:t>
      </w:r>
      <w:proofErr w:type="spellEnd"/>
      <w:r w:rsidRPr="00D54152">
        <w:rPr>
          <w:sz w:val="24"/>
          <w:szCs w:val="24"/>
        </w:rPr>
        <w:t xml:space="preserve">, CSS (SASS), HTML, and am a passionate PHP developer using </w:t>
      </w:r>
      <w:proofErr w:type="spellStart"/>
      <w:r w:rsidRPr="00D54152">
        <w:rPr>
          <w:sz w:val="24"/>
          <w:szCs w:val="24"/>
        </w:rPr>
        <w:t>Laravel</w:t>
      </w:r>
      <w:proofErr w:type="spellEnd"/>
      <w:r w:rsidRPr="00D54152">
        <w:rPr>
          <w:sz w:val="24"/>
          <w:szCs w:val="24"/>
        </w:rPr>
        <w:t xml:space="preserve"> framework. I use AJAX and some </w:t>
      </w:r>
      <w:proofErr w:type="spellStart"/>
      <w:r w:rsidRPr="00D54152">
        <w:rPr>
          <w:sz w:val="24"/>
          <w:szCs w:val="24"/>
        </w:rPr>
        <w:t>JQuery</w:t>
      </w:r>
      <w:proofErr w:type="spellEnd"/>
      <w:r w:rsidRPr="00D54152">
        <w:rPr>
          <w:sz w:val="24"/>
          <w:szCs w:val="24"/>
        </w:rPr>
        <w:t xml:space="preserve"> in my applications and know MySQL. I created several applications for classroom use in Processing.js and have projects on </w:t>
      </w:r>
      <w:proofErr w:type="spellStart"/>
      <w:r w:rsidRPr="00D54152">
        <w:rPr>
          <w:sz w:val="24"/>
          <w:szCs w:val="24"/>
        </w:rPr>
        <w:t>Github</w:t>
      </w:r>
      <w:proofErr w:type="spellEnd"/>
      <w:r w:rsidRPr="00D54152">
        <w:rPr>
          <w:sz w:val="24"/>
          <w:szCs w:val="24"/>
        </w:rPr>
        <w:t xml:space="preserve">. I am a fast and willing learner. </w:t>
      </w:r>
    </w:p>
    <w:p w14:paraId="5A251E17" w14:textId="5D00496C" w:rsidR="00BB5FF2" w:rsidRPr="00BB5FF2" w:rsidRDefault="00086D53" w:rsidP="00BB5FF2">
      <w:pPr>
        <w:pStyle w:val="Heading1"/>
      </w:pPr>
      <w:r>
        <w:t>Experience</w:t>
      </w:r>
    </w:p>
    <w:p w14:paraId="2FBB9911" w14:textId="59A35C98" w:rsidR="00075E2D" w:rsidRDefault="00172476">
      <w:pPr>
        <w:pStyle w:val="Heading2"/>
      </w:pPr>
      <w:sdt>
        <w:sdtPr>
          <w:id w:val="9459739"/>
          <w:placeholder>
            <w:docPart w:val="56643A16DFC1FB4595FC01DA2F91A6C3"/>
          </w:placeholder>
        </w:sdtPr>
        <w:sdtEndPr/>
        <w:sdtContent>
          <w:r w:rsidR="00812944">
            <w:t>Janice Marilyn Miller Elementary</w:t>
          </w:r>
          <w:r w:rsidR="00125B74">
            <w:t>,</w:t>
          </w:r>
        </w:sdtContent>
      </w:sdt>
      <w:r w:rsidR="00125B74">
        <w:t xml:space="preserve"> Lake Worth ISD </w:t>
      </w:r>
      <w:r w:rsidR="00125B74">
        <w:tab/>
      </w:r>
      <w:r w:rsidR="008D66D6">
        <w:tab/>
      </w:r>
      <w:r w:rsidR="00125B74">
        <w:t>2012</w:t>
      </w:r>
      <w:r w:rsidR="00812944">
        <w:t xml:space="preserve"> - present</w:t>
      </w:r>
    </w:p>
    <w:p w14:paraId="4AEBE85B" w14:textId="39DF6406" w:rsidR="00075E2D" w:rsidRDefault="00812944">
      <w:pPr>
        <w:pStyle w:val="ListBullet"/>
      </w:pPr>
      <w:r>
        <w:t xml:space="preserve">Taught pre-K to </w:t>
      </w:r>
      <w:r w:rsidR="00C55A92">
        <w:t>4 general music</w:t>
      </w:r>
      <w:r>
        <w:t xml:space="preserve"> using Quaver curriculum.</w:t>
      </w:r>
    </w:p>
    <w:p w14:paraId="573DDA53" w14:textId="77777777" w:rsidR="00812944" w:rsidRDefault="00812944">
      <w:pPr>
        <w:pStyle w:val="ListBullet"/>
      </w:pPr>
      <w:r>
        <w:t>Directed third and fourth grade choir, directed recorder and ukulele small groups, assisted individual singers in school plays, and assisted with choreography.</w:t>
      </w:r>
    </w:p>
    <w:p w14:paraId="7AED983C" w14:textId="77777777" w:rsidR="00812944" w:rsidRDefault="00812944">
      <w:pPr>
        <w:pStyle w:val="ListBullet"/>
      </w:pPr>
      <w:r>
        <w:t>Taught resonator bells to all first to fourth grade students.</w:t>
      </w:r>
    </w:p>
    <w:p w14:paraId="07F64031" w14:textId="77777777" w:rsidR="00812944" w:rsidRDefault="00812944">
      <w:pPr>
        <w:pStyle w:val="ListBullet"/>
      </w:pPr>
      <w:r>
        <w:t>Submitted African song to Quaver Resources for use in curriculum.</w:t>
      </w:r>
    </w:p>
    <w:p w14:paraId="0D095E29" w14:textId="77777777" w:rsidR="00812944" w:rsidRDefault="00812944">
      <w:pPr>
        <w:pStyle w:val="ListBullet"/>
      </w:pPr>
      <w:r>
        <w:t>Directed grade performances, holiday plays and Christmas musicals.</w:t>
      </w:r>
    </w:p>
    <w:p w14:paraId="3B6E13E0" w14:textId="77777777" w:rsidR="00812944" w:rsidRDefault="00812944">
      <w:pPr>
        <w:pStyle w:val="ListBullet"/>
      </w:pPr>
      <w:r>
        <w:t xml:space="preserve">Created </w:t>
      </w:r>
      <w:r w:rsidR="004256EA">
        <w:t xml:space="preserve">several music </w:t>
      </w:r>
      <w:r>
        <w:t>applications for student use o</w:t>
      </w:r>
      <w:r w:rsidR="004256EA">
        <w:t xml:space="preserve">n </w:t>
      </w:r>
      <w:proofErr w:type="spellStart"/>
      <w:r w:rsidR="004256EA">
        <w:t>iPad</w:t>
      </w:r>
      <w:proofErr w:type="spellEnd"/>
      <w:r w:rsidR="004256EA">
        <w:t>.</w:t>
      </w:r>
    </w:p>
    <w:p w14:paraId="08FD4F12" w14:textId="77777777" w:rsidR="004256EA" w:rsidRDefault="004256EA">
      <w:pPr>
        <w:pStyle w:val="ListBullet"/>
      </w:pPr>
      <w:r>
        <w:t xml:space="preserve">Developed a math fact app </w:t>
      </w:r>
      <w:r w:rsidR="00965A43">
        <w:t>for use in first to third grade</w:t>
      </w:r>
      <w:r>
        <w:t xml:space="preserve"> classrooms.</w:t>
      </w:r>
    </w:p>
    <w:p w14:paraId="78CF1F15" w14:textId="476E982C" w:rsidR="004256EA" w:rsidRDefault="004256EA">
      <w:pPr>
        <w:pStyle w:val="ListBullet"/>
      </w:pPr>
      <w:r>
        <w:t>Shared music resources created in Ja</w:t>
      </w:r>
      <w:r w:rsidR="00965A43">
        <w:t xml:space="preserve">va with district music teachers </w:t>
      </w:r>
      <w:r w:rsidR="007F2454">
        <w:t xml:space="preserve">for example, </w:t>
      </w:r>
      <w:hyperlink r:id="rId8" w:history="1">
        <w:r w:rsidR="007F2454" w:rsidRPr="00764075">
          <w:rPr>
            <w:rStyle w:val="Hyperlink"/>
          </w:rPr>
          <w:t>http://www.openprocessing.org/sketch/180550</w:t>
        </w:r>
      </w:hyperlink>
      <w:r w:rsidR="007F2454">
        <w:t>.</w:t>
      </w:r>
      <w:r w:rsidR="00236578">
        <w:t xml:space="preserve"> (Tap on image to start).</w:t>
      </w:r>
    </w:p>
    <w:p w14:paraId="3CE855A6" w14:textId="77777777" w:rsidR="007F2454" w:rsidRDefault="007F2454">
      <w:pPr>
        <w:pStyle w:val="ListBullet"/>
      </w:pPr>
      <w:r>
        <w:t xml:space="preserve">Developed a Homework Connection web application for district use (for new school year). </w:t>
      </w:r>
    </w:p>
    <w:p w14:paraId="3AF51EE6" w14:textId="762DE880" w:rsidR="00E46396" w:rsidRDefault="00E46396">
      <w:pPr>
        <w:pStyle w:val="ListBullet"/>
      </w:pPr>
      <w:r>
        <w:t>Created a UIL Music Memory web application for student use. Eleven schools in Texas used the application.</w:t>
      </w:r>
    </w:p>
    <w:p w14:paraId="382AA63C" w14:textId="77777777" w:rsidR="004256EA" w:rsidRDefault="004256EA" w:rsidP="004256EA">
      <w:pPr>
        <w:pStyle w:val="ListBullet"/>
        <w:numPr>
          <w:ilvl w:val="0"/>
          <w:numId w:val="0"/>
        </w:numPr>
      </w:pPr>
    </w:p>
    <w:p w14:paraId="573818F9" w14:textId="77777777" w:rsidR="00075E2D" w:rsidRDefault="00172476">
      <w:pPr>
        <w:pStyle w:val="Heading2"/>
      </w:pPr>
      <w:sdt>
        <w:sdtPr>
          <w:id w:val="9459744"/>
          <w:placeholder>
            <w:docPart w:val="A4A388976B305348959B855B14F9D998"/>
          </w:placeholder>
        </w:sdtPr>
        <w:sdtEndPr/>
        <w:sdtContent>
          <w:r w:rsidR="00125B74">
            <w:t>The Master’s Touch School of Music and Performing Arts</w:t>
          </w:r>
        </w:sdtContent>
      </w:sdt>
      <w:r w:rsidR="00086D53">
        <w:tab/>
      </w:r>
      <w:r w:rsidR="00125B74">
        <w:t>2011-2012</w:t>
      </w:r>
    </w:p>
    <w:p w14:paraId="3BD48955" w14:textId="075FDEFD" w:rsidR="00075E2D" w:rsidRDefault="00125B74" w:rsidP="0045375B">
      <w:pPr>
        <w:pStyle w:val="ListBullet"/>
      </w:pPr>
      <w:r>
        <w:t>Piano instruction for all ages.</w:t>
      </w:r>
    </w:p>
    <w:p w14:paraId="044255B9" w14:textId="4A1F07B0" w:rsidR="00075E2D" w:rsidRDefault="00172476">
      <w:pPr>
        <w:pStyle w:val="Heading2"/>
      </w:pPr>
      <w:sdt>
        <w:sdtPr>
          <w:id w:val="9459752"/>
          <w:placeholder>
            <w:docPart w:val="D1808F82086EB14EB3188C797A4EFEED"/>
          </w:placeholder>
        </w:sdtPr>
        <w:sdtEndPr/>
        <w:sdtContent>
          <w:r w:rsidR="0045375B">
            <w:t>Cosmos Pharmacy (South Africa)</w:t>
          </w:r>
        </w:sdtContent>
      </w:sdt>
      <w:r w:rsidR="00086D53">
        <w:tab/>
      </w:r>
      <w:r w:rsidR="0045375B">
        <w:t>1996-</w:t>
      </w:r>
    </w:p>
    <w:sdt>
      <w:sdtPr>
        <w:id w:val="9459753"/>
        <w:placeholder>
          <w:docPart w:val="49C2B7ED54918D4A931F2185CA773C53"/>
        </w:placeholder>
      </w:sdtPr>
      <w:sdtEndPr/>
      <w:sdtContent>
        <w:p w14:paraId="325D1A6F" w14:textId="77777777" w:rsidR="0062354C" w:rsidRDefault="0062354C" w:rsidP="00C55A92">
          <w:pPr>
            <w:pStyle w:val="BodyText"/>
            <w:numPr>
              <w:ilvl w:val="0"/>
              <w:numId w:val="11"/>
            </w:numPr>
          </w:pPr>
          <w:r>
            <w:t>Developed and implemented performance improvement programs.</w:t>
          </w:r>
        </w:p>
        <w:p w14:paraId="02B0509B" w14:textId="77777777" w:rsidR="0062354C" w:rsidRDefault="0062354C" w:rsidP="00C55A92">
          <w:pPr>
            <w:pStyle w:val="BodyText"/>
            <w:numPr>
              <w:ilvl w:val="0"/>
              <w:numId w:val="11"/>
            </w:numPr>
          </w:pPr>
          <w:r>
            <w:t>Assisted with recruitment and hiring.</w:t>
          </w:r>
        </w:p>
        <w:p w14:paraId="44355613" w14:textId="7BD1A3E7" w:rsidR="0062354C" w:rsidRDefault="0038283C" w:rsidP="00C55A92">
          <w:pPr>
            <w:pStyle w:val="BodyText"/>
            <w:numPr>
              <w:ilvl w:val="0"/>
              <w:numId w:val="11"/>
            </w:numPr>
          </w:pPr>
          <w:r>
            <w:t>Oversaw</w:t>
          </w:r>
          <w:r w:rsidR="0062354C">
            <w:t xml:space="preserve"> accounts receivable and payable</w:t>
          </w:r>
        </w:p>
        <w:p w14:paraId="462E21A1" w14:textId="77777777" w:rsidR="0062354C" w:rsidRDefault="0062354C" w:rsidP="00C55A92">
          <w:pPr>
            <w:pStyle w:val="BodyText"/>
            <w:numPr>
              <w:ilvl w:val="0"/>
              <w:numId w:val="11"/>
            </w:numPr>
          </w:pPr>
          <w:r>
            <w:t>Controlled inventory and ordered new product stock</w:t>
          </w:r>
        </w:p>
        <w:p w14:paraId="7FDF4B0F" w14:textId="3D19591A" w:rsidR="00075E2D" w:rsidRDefault="0062354C" w:rsidP="00C55A92">
          <w:pPr>
            <w:pStyle w:val="BodyText"/>
            <w:numPr>
              <w:ilvl w:val="0"/>
              <w:numId w:val="11"/>
            </w:numPr>
          </w:pPr>
          <w:r>
            <w:t>Responded to all customer issues</w:t>
          </w:r>
        </w:p>
      </w:sdtContent>
    </w:sdt>
    <w:p w14:paraId="6573442D" w14:textId="76BC08DC" w:rsidR="00075E2D" w:rsidRDefault="00C55A92">
      <w:pPr>
        <w:pStyle w:val="BodyText"/>
      </w:pPr>
      <w:r>
        <w:t xml:space="preserve"> </w:t>
      </w:r>
    </w:p>
    <w:p w14:paraId="120B60CC" w14:textId="77777777" w:rsidR="00075E2D" w:rsidRDefault="00075E2D"/>
    <w:sectPr w:rsidR="00075E2D" w:rsidSect="00075E2D"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E9CB7" w14:textId="77777777" w:rsidR="00773643" w:rsidRDefault="00773643">
      <w:pPr>
        <w:spacing w:line="240" w:lineRule="auto"/>
      </w:pPr>
      <w:r>
        <w:separator/>
      </w:r>
    </w:p>
  </w:endnote>
  <w:endnote w:type="continuationSeparator" w:id="0">
    <w:p w14:paraId="3B36FF33" w14:textId="77777777" w:rsidR="00773643" w:rsidRDefault="007736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1B83B" w14:textId="77777777" w:rsidR="00773643" w:rsidRDefault="0077364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D5415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8D1B8B" w14:textId="77777777" w:rsidR="00773643" w:rsidRDefault="00773643">
      <w:pPr>
        <w:spacing w:line="240" w:lineRule="auto"/>
      </w:pPr>
      <w:r>
        <w:separator/>
      </w:r>
    </w:p>
  </w:footnote>
  <w:footnote w:type="continuationSeparator" w:id="0">
    <w:p w14:paraId="1A75604D" w14:textId="77777777" w:rsidR="00773643" w:rsidRDefault="007736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773643" w14:paraId="1864808A" w14:textId="77777777">
      <w:tc>
        <w:tcPr>
          <w:tcW w:w="8298" w:type="dxa"/>
          <w:vAlign w:val="center"/>
        </w:tcPr>
        <w:p w14:paraId="520BAEDA" w14:textId="77777777" w:rsidR="00773643" w:rsidRDefault="00773643">
          <w:pPr>
            <w:pStyle w:val="Title"/>
          </w:pPr>
        </w:p>
      </w:tc>
      <w:tc>
        <w:tcPr>
          <w:tcW w:w="2718" w:type="dxa"/>
          <w:vAlign w:val="center"/>
        </w:tcPr>
        <w:p w14:paraId="253FB737" w14:textId="77777777" w:rsidR="00773643" w:rsidRDefault="00773643">
          <w:pPr>
            <w:pStyle w:val="Boxes"/>
          </w:pPr>
          <w:r>
            <w:rPr>
              <w:noProof/>
            </w:rPr>
            <w:drawing>
              <wp:inline distT="0" distB="0" distL="0" distR="0" wp14:anchorId="72920049" wp14:editId="6621EDB9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3EA9C021" wp14:editId="113C7760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7BC58FE" wp14:editId="6FAEEE2C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24F40F63" wp14:editId="41FF171E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72269EAE" wp14:editId="4EA26FAC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A3F384" w14:textId="77777777" w:rsidR="00773643" w:rsidRDefault="0077364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773643" w14:paraId="638E3565" w14:textId="77777777">
      <w:tc>
        <w:tcPr>
          <w:tcW w:w="8298" w:type="dxa"/>
          <w:vAlign w:val="center"/>
        </w:tcPr>
        <w:p w14:paraId="698E543F" w14:textId="77777777" w:rsidR="00773643" w:rsidRDefault="00773643">
          <w:pPr>
            <w:pStyle w:val="Title"/>
          </w:pPr>
          <w:proofErr w:type="spellStart"/>
          <w:r>
            <w:t>Elzie</w:t>
          </w:r>
          <w:proofErr w:type="spellEnd"/>
          <w:r>
            <w:t xml:space="preserve"> </w:t>
          </w:r>
          <w:proofErr w:type="spellStart"/>
          <w:r>
            <w:t>Crous</w:t>
          </w:r>
          <w:proofErr w:type="spellEnd"/>
        </w:p>
      </w:tc>
      <w:tc>
        <w:tcPr>
          <w:tcW w:w="2718" w:type="dxa"/>
          <w:vAlign w:val="center"/>
        </w:tcPr>
        <w:p w14:paraId="1442D912" w14:textId="77777777" w:rsidR="00773643" w:rsidRDefault="00773643">
          <w:pPr>
            <w:pStyle w:val="Boxes"/>
          </w:pPr>
          <w:r>
            <w:rPr>
              <w:noProof/>
            </w:rPr>
            <w:drawing>
              <wp:inline distT="0" distB="0" distL="0" distR="0" wp14:anchorId="48A2FA11" wp14:editId="2F603D30">
                <wp:extent cx="138569" cy="137160"/>
                <wp:effectExtent l="19050" t="19050" r="13831" b="15240"/>
                <wp:docPr id="2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1A181A34" wp14:editId="29B20679">
                <wp:extent cx="138569" cy="137160"/>
                <wp:effectExtent l="19050" t="19050" r="13831" b="15240"/>
                <wp:docPr id="2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2DAF11AC" wp14:editId="3045B26D">
                <wp:extent cx="138569" cy="137160"/>
                <wp:effectExtent l="19050" t="19050" r="13831" b="15240"/>
                <wp:docPr id="2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7CDAC940" wp14:editId="70678B4B">
                <wp:extent cx="138569" cy="137160"/>
                <wp:effectExtent l="19050" t="19050" r="13831" b="15240"/>
                <wp:docPr id="2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4F579D94" wp14:editId="6F450ECE">
                <wp:extent cx="138569" cy="137160"/>
                <wp:effectExtent l="19050" t="19050" r="13831" b="15240"/>
                <wp:docPr id="3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1A343D3" w14:textId="77777777" w:rsidR="00773643" w:rsidRDefault="00773643">
    <w:pPr>
      <w:pStyle w:val="ContactDetails"/>
    </w:pPr>
    <w:r>
      <w:t xml:space="preserve">13336 </w:t>
    </w:r>
    <w:proofErr w:type="spellStart"/>
    <w:r>
      <w:t>Ridgepointe</w:t>
    </w:r>
    <w:proofErr w:type="spellEnd"/>
    <w:r>
      <w:t xml:space="preserve"> Road </w:t>
    </w:r>
    <w:r>
      <w:sym w:font="Wingdings 2" w:char="F097"/>
    </w:r>
    <w:r>
      <w:t xml:space="preserve"> Fort Worth, TX, 76244</w:t>
    </w:r>
    <w:r>
      <w:sym w:font="Wingdings 2" w:char="F097"/>
    </w:r>
    <w:r>
      <w:t xml:space="preserve"> Phone: 682-552-</w:t>
    </w:r>
    <w:proofErr w:type="gramStart"/>
    <w:r>
      <w:t xml:space="preserve">3338  </w:t>
    </w:r>
    <w:proofErr w:type="gramEnd"/>
    <w:r>
      <w:sym w:font="Wingdings 2" w:char="F097"/>
    </w:r>
    <w:r>
      <w:t xml:space="preserve"> E-Mail: elsabecrous@gmail.com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abstractNum w:abstractNumId="10">
    <w:nsid w:val="26AC4ED3"/>
    <w:multiLevelType w:val="hybridMultilevel"/>
    <w:tmpl w:val="999C5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812944"/>
    <w:rsid w:val="00075E2D"/>
    <w:rsid w:val="00086D53"/>
    <w:rsid w:val="00125B74"/>
    <w:rsid w:val="00160177"/>
    <w:rsid w:val="00236578"/>
    <w:rsid w:val="002B25D8"/>
    <w:rsid w:val="0038283C"/>
    <w:rsid w:val="003D270A"/>
    <w:rsid w:val="004256EA"/>
    <w:rsid w:val="0045375B"/>
    <w:rsid w:val="004E3669"/>
    <w:rsid w:val="0062354C"/>
    <w:rsid w:val="00773643"/>
    <w:rsid w:val="007F2454"/>
    <w:rsid w:val="00812944"/>
    <w:rsid w:val="00817C53"/>
    <w:rsid w:val="008A1340"/>
    <w:rsid w:val="008D66D6"/>
    <w:rsid w:val="00965A43"/>
    <w:rsid w:val="00974B9C"/>
    <w:rsid w:val="00BB5FF2"/>
    <w:rsid w:val="00BE2BC8"/>
    <w:rsid w:val="00C10391"/>
    <w:rsid w:val="00C55A92"/>
    <w:rsid w:val="00C87FD5"/>
    <w:rsid w:val="00D54152"/>
    <w:rsid w:val="00D548A5"/>
    <w:rsid w:val="00E46396"/>
    <w:rsid w:val="00F364AA"/>
    <w:rsid w:val="00FA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5C1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F2454"/>
    <w:rPr>
      <w:color w:val="00ED8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578"/>
    <w:rPr>
      <w:color w:val="8D009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F2454"/>
    <w:rPr>
      <w:color w:val="00ED8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578"/>
    <w:rPr>
      <w:color w:val="8D009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openprocessing.org/sketch/180550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Block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643A16DFC1FB4595FC01DA2F91A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9CA17-165B-E045-9141-D8676BC39E2A}"/>
      </w:docPartPr>
      <w:docPartBody>
        <w:p w:rsidR="00441849" w:rsidRDefault="00441849">
          <w:pPr>
            <w:pStyle w:val="56643A16DFC1FB4595FC01DA2F91A6C3"/>
          </w:pPr>
          <w:r>
            <w:t>Lorem ipsum dolor</w:t>
          </w:r>
        </w:p>
      </w:docPartBody>
    </w:docPart>
    <w:docPart>
      <w:docPartPr>
        <w:name w:val="A4A388976B305348959B855B14F9D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B4A8-8EF7-9244-9187-01DB90D03AE7}"/>
      </w:docPartPr>
      <w:docPartBody>
        <w:p w:rsidR="00441849" w:rsidRDefault="00441849">
          <w:pPr>
            <w:pStyle w:val="A4A388976B305348959B855B14F9D998"/>
          </w:pPr>
          <w:r>
            <w:t>Lorem ipsum dolor</w:t>
          </w:r>
        </w:p>
      </w:docPartBody>
    </w:docPart>
    <w:docPart>
      <w:docPartPr>
        <w:name w:val="D1808F82086EB14EB3188C797A4EF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092DD-3FDC-2D49-BED9-4F2B7139576C}"/>
      </w:docPartPr>
      <w:docPartBody>
        <w:p w:rsidR="00441849" w:rsidRDefault="00441849">
          <w:pPr>
            <w:pStyle w:val="D1808F82086EB14EB3188C797A4EFEED"/>
          </w:pPr>
          <w:r>
            <w:t>Aliquam dapibus.</w:t>
          </w:r>
        </w:p>
      </w:docPartBody>
    </w:docPart>
    <w:docPart>
      <w:docPartPr>
        <w:name w:val="49C2B7ED54918D4A931F2185CA773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CBA3F-1C10-3442-9238-5DE587EEB5B5}"/>
      </w:docPartPr>
      <w:docPartBody>
        <w:p w:rsidR="00441849" w:rsidRDefault="00441849">
          <w:pPr>
            <w:pStyle w:val="49C2B7ED54918D4A931F2185CA773C53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849"/>
    <w:rsid w:val="0044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A4E0A364535EAC47BD1B212BAA22DFBF">
    <w:name w:val="A4E0A364535EAC47BD1B212BAA22DFBF"/>
  </w:style>
  <w:style w:type="paragraph" w:customStyle="1" w:styleId="56643A16DFC1FB4595FC01DA2F91A6C3">
    <w:name w:val="56643A16DFC1FB4595FC01DA2F91A6C3"/>
  </w:style>
  <w:style w:type="paragraph" w:styleId="ListBullet">
    <w:name w:val="List Bullet"/>
    <w:basedOn w:val="Normal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BA5CBED8A841B24EB7A0FF3FB241EFF7">
    <w:name w:val="BA5CBED8A841B24EB7A0FF3FB241EFF7"/>
  </w:style>
  <w:style w:type="paragraph" w:customStyle="1" w:styleId="A4A388976B305348959B855B14F9D998">
    <w:name w:val="A4A388976B305348959B855B14F9D998"/>
  </w:style>
  <w:style w:type="paragraph" w:customStyle="1" w:styleId="5115BE1FA87DD84CB5EBB1894B84FD39">
    <w:name w:val="5115BE1FA87DD84CB5EBB1894B84FD39"/>
  </w:style>
  <w:style w:type="paragraph" w:customStyle="1" w:styleId="536D63241F89914989F5806B8A7DF815">
    <w:name w:val="536D63241F89914989F5806B8A7DF815"/>
  </w:style>
  <w:style w:type="paragraph" w:customStyle="1" w:styleId="4E1E72944BBAD6439C208E87E3F94EDF">
    <w:name w:val="4E1E72944BBAD6439C208E87E3F94EDF"/>
  </w:style>
  <w:style w:type="paragraph" w:customStyle="1" w:styleId="D1808F82086EB14EB3188C797A4EFEED">
    <w:name w:val="D1808F82086EB14EB3188C797A4EFEED"/>
  </w:style>
  <w:style w:type="paragraph" w:customStyle="1" w:styleId="49C2B7ED54918D4A931F2185CA773C53">
    <w:name w:val="49C2B7ED54918D4A931F2185CA773C53"/>
  </w:style>
  <w:style w:type="paragraph" w:customStyle="1" w:styleId="1715905E4D196B4A893832FA8EF44A09">
    <w:name w:val="1715905E4D196B4A893832FA8EF44A0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A4E0A364535EAC47BD1B212BAA22DFBF">
    <w:name w:val="A4E0A364535EAC47BD1B212BAA22DFBF"/>
  </w:style>
  <w:style w:type="paragraph" w:customStyle="1" w:styleId="56643A16DFC1FB4595FC01DA2F91A6C3">
    <w:name w:val="56643A16DFC1FB4595FC01DA2F91A6C3"/>
  </w:style>
  <w:style w:type="paragraph" w:styleId="ListBullet">
    <w:name w:val="List Bullet"/>
    <w:basedOn w:val="Normal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BA5CBED8A841B24EB7A0FF3FB241EFF7">
    <w:name w:val="BA5CBED8A841B24EB7A0FF3FB241EFF7"/>
  </w:style>
  <w:style w:type="paragraph" w:customStyle="1" w:styleId="A4A388976B305348959B855B14F9D998">
    <w:name w:val="A4A388976B305348959B855B14F9D998"/>
  </w:style>
  <w:style w:type="paragraph" w:customStyle="1" w:styleId="5115BE1FA87DD84CB5EBB1894B84FD39">
    <w:name w:val="5115BE1FA87DD84CB5EBB1894B84FD39"/>
  </w:style>
  <w:style w:type="paragraph" w:customStyle="1" w:styleId="536D63241F89914989F5806B8A7DF815">
    <w:name w:val="536D63241F89914989F5806B8A7DF815"/>
  </w:style>
  <w:style w:type="paragraph" w:customStyle="1" w:styleId="4E1E72944BBAD6439C208E87E3F94EDF">
    <w:name w:val="4E1E72944BBAD6439C208E87E3F94EDF"/>
  </w:style>
  <w:style w:type="paragraph" w:customStyle="1" w:styleId="D1808F82086EB14EB3188C797A4EFEED">
    <w:name w:val="D1808F82086EB14EB3188C797A4EFEED"/>
  </w:style>
  <w:style w:type="paragraph" w:customStyle="1" w:styleId="49C2B7ED54918D4A931F2185CA773C53">
    <w:name w:val="49C2B7ED54918D4A931F2185CA773C53"/>
  </w:style>
  <w:style w:type="paragraph" w:customStyle="1" w:styleId="1715905E4D196B4A893832FA8EF44A09">
    <w:name w:val="1715905E4D196B4A893832FA8EF44A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Blocks Resume.dotx</Template>
  <TotalTime>0</TotalTime>
  <Pages>2</Pages>
  <Words>281</Words>
  <Characters>1602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1880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elsabe</dc:creator>
  <cp:keywords/>
  <dc:description/>
  <cp:lastModifiedBy>elsabe</cp:lastModifiedBy>
  <cp:revision>2</cp:revision>
  <dcterms:created xsi:type="dcterms:W3CDTF">2018-05-02T19:14:00Z</dcterms:created>
  <dcterms:modified xsi:type="dcterms:W3CDTF">2018-05-02T19:14:00Z</dcterms:modified>
  <cp:category/>
</cp:coreProperties>
</file>